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7E" w:rsidRPr="00457C2B" w:rsidRDefault="001A4A7E" w:rsidP="001A4A7E">
      <w:pPr>
        <w:pStyle w:val="Title"/>
        <w:rPr>
          <w:b/>
        </w:rPr>
      </w:pPr>
      <w:r w:rsidRPr="00457C2B">
        <w:rPr>
          <w:b/>
        </w:rPr>
        <w:t>Invoice</w:t>
      </w:r>
    </w:p>
    <w:p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>{{ phone }}</w:t>
      </w:r>
    </w:p>
    <w:p w:rsidR="001A4A7E" w:rsidRDefault="001A4A7E"/>
    <w:p w:rsidR="001A4A7E" w:rsidRDefault="001A4A7E"/>
    <w:tbl>
      <w:tblPr>
        <w:tblStyle w:val="GridTableLight"/>
        <w:tblW w:w="5000" w:type="pct"/>
        <w:tblLook w:val="0020"/>
      </w:tblPr>
      <w:tblGrid>
        <w:gridCol w:w="1294"/>
        <w:gridCol w:w="5683"/>
        <w:gridCol w:w="1672"/>
        <w:gridCol w:w="1661"/>
      </w:tblGrid>
      <w:tr w:rsidR="00767D7F" w:rsidRPr="00457C2B" w:rsidTr="00DF32B2">
        <w:trPr>
          <w:cnfStyle w:val="10000000000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62C97911035D45ADA913A9E83C2DC9F5"/>
            </w:placeholder>
            <w:temporary/>
            <w:showingPlcHdr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:rsidR="00767D7F" w:rsidRPr="00457C2B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457C2B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5787C80C1FE9421CBFBCECB0BB1108FF"/>
            </w:placeholder>
            <w:temporary/>
            <w:showingPlcHdr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:rsidR="00767D7F" w:rsidRPr="00457C2B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457C2B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ECB1DC02FAE34FF0AC25EC165E80B74D"/>
            </w:placeholder>
            <w:temporary/>
            <w:showingPlcHdr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:rsidR="00767D7F" w:rsidRPr="00457C2B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457C2B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1ADEB9EF29A24E5491985D2F2B7B7F6E"/>
            </w:placeholder>
            <w:temporary/>
            <w:showingPlcHdr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:rsidR="00767D7F" w:rsidRPr="00457C2B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457C2B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tr w:rsidR="00767D7F" w:rsidRPr="001A4A7E" w:rsidTr="00DF32B2">
        <w:trPr>
          <w:trHeight w:val="288"/>
        </w:trPr>
        <w:tc>
          <w:tcPr>
            <w:tcW w:w="1265" w:type="dxa"/>
          </w:tcPr>
          <w:p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:rsidTr="00DF32B2">
        <w:trPr>
          <w:trHeight w:val="288"/>
        </w:trPr>
        <w:tc>
          <w:tcPr>
            <w:tcW w:w="1265" w:type="dxa"/>
          </w:tcPr>
          <w:p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:rsidTr="00DF32B2">
        <w:trPr>
          <w:trHeight w:val="288"/>
        </w:trPr>
        <w:tc>
          <w:tcPr>
            <w:tcW w:w="1265" w:type="dxa"/>
          </w:tcPr>
          <w:p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headerReference w:type="firs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E0E" w:rsidRDefault="00FB0E0E" w:rsidP="00DA124E">
      <w:r>
        <w:separator/>
      </w:r>
    </w:p>
  </w:endnote>
  <w:endnote w:type="continuationSeparator" w:id="1">
    <w:p w:rsidR="00FB0E0E" w:rsidRDefault="00FB0E0E" w:rsidP="00DA1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RDefault="00BB0BC5">
        <w:pPr>
          <w:pStyle w:val="Footer"/>
        </w:pPr>
        <w:r>
          <w:fldChar w:fldCharType="begin"/>
        </w:r>
        <w:r w:rsidR="00DA124E"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RDefault="00DA12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E0E" w:rsidRDefault="00FB0E0E" w:rsidP="00DA124E">
      <w:r>
        <w:separator/>
      </w:r>
    </w:p>
  </w:footnote>
  <w:footnote w:type="continuationSeparator" w:id="1">
    <w:p w:rsidR="00FB0E0E" w:rsidRDefault="00FB0E0E" w:rsidP="00DA1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C2B" w:rsidRPr="00457C2B" w:rsidRDefault="00457C2B">
    <w:pPr>
      <w:pStyle w:val="Header"/>
      <w:rPr>
        <w:b/>
        <w:sz w:val="36"/>
      </w:rPr>
    </w:pPr>
    <w:r w:rsidRPr="00457C2B">
      <w:rPr>
        <w:b/>
        <w:sz w:val="36"/>
      </w:rPr>
      <w:t>BABSOLUT COMPUWORLD</w:t>
    </w:r>
  </w:p>
  <w:p w:rsidR="00457C2B" w:rsidRPr="00457C2B" w:rsidRDefault="00457C2B">
    <w:pPr>
      <w:pStyle w:val="Header"/>
      <w:rPr>
        <w:i/>
      </w:rPr>
    </w:pPr>
    <w:r w:rsidRPr="00457C2B">
      <w:rPr>
        <w:i/>
      </w:rPr>
      <w:t>C29, OLUYOLE SHOPPING COMPLEX, NEW GARAGE, IBADAN</w:t>
    </w:r>
  </w:p>
  <w:p w:rsidR="00457C2B" w:rsidRDefault="00457C2B">
    <w:pPr>
      <w:pStyle w:val="Header"/>
      <w:rPr>
        <w:i/>
      </w:rPr>
    </w:pPr>
    <w:r w:rsidRPr="00457C2B">
      <w:rPr>
        <w:i/>
      </w:rPr>
      <w:t>TEL: 08038072877, 08052177866</w:t>
    </w:r>
    <w:r>
      <w:rPr>
        <w:i/>
      </w:rPr>
      <w:br/>
      <w:t>__________________________</w:t>
    </w:r>
  </w:p>
  <w:p w:rsidR="00457C2B" w:rsidRPr="00457C2B" w:rsidRDefault="00457C2B">
    <w:pPr>
      <w:pStyle w:val="Header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7824"/>
  <w:defaultTabStop w:val="720"/>
  <w:drawingGridHorizontalSpacing w:val="80"/>
  <w:displayHorizontalDrawingGridEvery w:val="2"/>
  <w:characterSpacingControl w:val="doNotCompress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57C2B"/>
    <w:rsid w:val="00502760"/>
    <w:rsid w:val="00526993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16963"/>
    <w:rsid w:val="00A2654F"/>
    <w:rsid w:val="00A77210"/>
    <w:rsid w:val="00A82089"/>
    <w:rsid w:val="00AC6A6B"/>
    <w:rsid w:val="00B14E8F"/>
    <w:rsid w:val="00B62AE1"/>
    <w:rsid w:val="00B84DF7"/>
    <w:rsid w:val="00B911FE"/>
    <w:rsid w:val="00BB0BC5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758BD"/>
    <w:rsid w:val="00FB0E0E"/>
    <w:rsid w:val="00FD225F"/>
    <w:rsid w:val="00FF3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8BD"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F758BD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58BD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F758BD"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1A4F9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1A4F9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1A4F9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1A4F9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1A4F9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1A4F9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1A4F9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sDel="0" w:formatting="0"/>
  <w:defaultTabStop w:val="720"/>
  <w:characterSpacingControl w:val="doNotCompress"/>
  <w:compat>
    <w:useFELayout/>
  </w:compat>
  <w:rsids>
    <w:rsidRoot w:val="00D94F0E"/>
    <w:rsid w:val="001A4F90"/>
    <w:rsid w:val="004958C0"/>
    <w:rsid w:val="007931FB"/>
    <w:rsid w:val="0087499A"/>
    <w:rsid w:val="00D94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  <w:rsid w:val="001A4F90"/>
  </w:style>
  <w:style w:type="paragraph" w:customStyle="1" w:styleId="5787C80C1FE9421CBFBCECB0BB1108FF">
    <w:name w:val="5787C80C1FE9421CBFBCECB0BB1108FF"/>
    <w:rsid w:val="001A4F90"/>
  </w:style>
  <w:style w:type="paragraph" w:customStyle="1" w:styleId="ECB1DC02FAE34FF0AC25EC165E80B74D">
    <w:name w:val="ECB1DC02FAE34FF0AC25EC165E80B74D"/>
    <w:rsid w:val="001A4F90"/>
  </w:style>
  <w:style w:type="paragraph" w:customStyle="1" w:styleId="1ADEB9EF29A24E5491985D2F2B7B7F6E">
    <w:name w:val="1ADEB9EF29A24E5491985D2F2B7B7F6E"/>
    <w:rsid w:val="001A4F90"/>
  </w:style>
  <w:style w:type="paragraph" w:customStyle="1" w:styleId="9B3BD69B49124424A1948BCB3CEE420A">
    <w:name w:val="9B3BD69B49124424A1948BCB3CEE420A"/>
    <w:rsid w:val="001A4F90"/>
  </w:style>
  <w:style w:type="paragraph" w:customStyle="1" w:styleId="709213693AE94E18827D5A8ACAB8B506">
    <w:name w:val="709213693AE94E18827D5A8ACAB8B506"/>
    <w:rsid w:val="001A4F90"/>
  </w:style>
  <w:style w:type="paragraph" w:customStyle="1" w:styleId="7ABED51EBEF6472995558C93222D7D57">
    <w:name w:val="7ABED51EBEF6472995558C93222D7D57"/>
    <w:rsid w:val="001A4F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Saadeh</dc:creator>
  <cp:lastModifiedBy>HP</cp:lastModifiedBy>
  <cp:revision>3</cp:revision>
  <dcterms:created xsi:type="dcterms:W3CDTF">2022-12-11T14:34:00Z</dcterms:created>
  <dcterms:modified xsi:type="dcterms:W3CDTF">2022-12-11T14:55:00Z</dcterms:modified>
  <cp:version/>
</cp:coreProperties>
</file>